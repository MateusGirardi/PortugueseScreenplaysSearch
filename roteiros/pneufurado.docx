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1117C">
      <w:pPr>
        <w:pStyle w:val="Ttulo1"/>
        <w:rPr>
          <w:rFonts w:ascii="Courier New" w:hAnsi="Courier New"/>
          <w:sz w:val="24"/>
        </w:rPr>
      </w:pPr>
    </w:p>
    <w:p w:rsidR="00000000" w:rsidRDefault="0001117C">
      <w:pPr>
        <w:pStyle w:val="Ttulo1"/>
        <w:rPr>
          <w:rFonts w:ascii="Courier New" w:hAnsi="Courier New"/>
          <w:sz w:val="24"/>
        </w:rPr>
      </w:pPr>
    </w:p>
    <w:p w:rsidR="00000000" w:rsidRDefault="0001117C">
      <w:pPr>
        <w:pStyle w:val="Ttulo1"/>
        <w:jc w:val="center"/>
      </w:pPr>
    </w:p>
    <w:p w:rsidR="00000000" w:rsidRDefault="0001117C">
      <w:pPr>
        <w:pStyle w:val="Ttulo1"/>
        <w:jc w:val="center"/>
      </w:pPr>
    </w:p>
    <w:p w:rsidR="00000000" w:rsidRDefault="0001117C">
      <w:pPr>
        <w:pStyle w:val="Ttulo1"/>
        <w:jc w:val="center"/>
      </w:pPr>
    </w:p>
    <w:p w:rsidR="00000000" w:rsidRDefault="0001117C">
      <w:pPr>
        <w:pStyle w:val="Ttulo1"/>
        <w:jc w:val="center"/>
        <w:rPr>
          <w:rFonts w:ascii="Courier New" w:hAnsi="Courier New"/>
          <w:b/>
          <w:sz w:val="72"/>
        </w:rPr>
      </w:pPr>
      <w:r>
        <w:rPr>
          <w:rFonts w:ascii="Courier New" w:hAnsi="Courier New"/>
        </w:rPr>
        <w:t>“Pneu furado”</w:t>
      </w:r>
    </w:p>
    <w:p w:rsidR="00000000" w:rsidRDefault="0001117C">
      <w:pPr>
        <w:rPr>
          <w:b/>
          <w:sz w:val="72"/>
        </w:rPr>
      </w:pPr>
    </w:p>
    <w:p w:rsidR="00000000" w:rsidRDefault="0001117C">
      <w:pPr>
        <w:pStyle w:val="Ttul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Um roteiro</w:t>
      </w:r>
    </w:p>
    <w:p w:rsidR="00000000" w:rsidRDefault="0001117C">
      <w:r>
        <w:t xml:space="preserve">                            </w:t>
      </w:r>
    </w:p>
    <w:p w:rsidR="00000000" w:rsidRDefault="0001117C">
      <w:pPr>
        <w:jc w:val="center"/>
      </w:pPr>
      <w:r>
        <w:t>de</w:t>
      </w:r>
    </w:p>
    <w:p w:rsidR="00000000" w:rsidRDefault="0001117C"/>
    <w:p w:rsidR="00000000" w:rsidRDefault="0001117C">
      <w:pPr>
        <w:pStyle w:val="Ttulo2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Igor Mendes</w:t>
      </w:r>
    </w:p>
    <w:p w:rsidR="00000000" w:rsidRDefault="0001117C"/>
    <w:p w:rsidR="00000000" w:rsidRDefault="0001117C"/>
    <w:p w:rsidR="00000000" w:rsidRDefault="0001117C"/>
    <w:p w:rsidR="00000000" w:rsidRDefault="0001117C"/>
    <w:p w:rsidR="00000000" w:rsidRDefault="0001117C"/>
    <w:p w:rsidR="00000000" w:rsidRDefault="0001117C"/>
    <w:p w:rsidR="00000000" w:rsidRDefault="0001117C"/>
    <w:p w:rsidR="00000000" w:rsidRDefault="0001117C">
      <w:pPr>
        <w:jc w:val="both"/>
      </w:pPr>
      <w:r>
        <w:t>Copyright 2000 by Igor Mendes</w:t>
      </w:r>
    </w:p>
    <w:p w:rsidR="00000000" w:rsidRDefault="0001117C">
      <w:pPr>
        <w:jc w:val="both"/>
      </w:pPr>
      <w:r>
        <w:t>Todos os direitos reservados.</w:t>
      </w:r>
    </w:p>
    <w:p w:rsidR="00000000" w:rsidRDefault="0001117C">
      <w:hyperlink r:id="rId6" w:history="1">
        <w:r>
          <w:rPr>
            <w:rStyle w:val="Hyperlink"/>
          </w:rPr>
          <w:t>Igortka@uninet.com.br</w:t>
        </w:r>
      </w:hyperlink>
    </w:p>
    <w:p w:rsidR="00000000" w:rsidRDefault="0001117C">
      <w:r>
        <w:t>( 21 ) 2443-5259</w:t>
      </w:r>
    </w:p>
    <w:p w:rsidR="00000000" w:rsidRDefault="0001117C"/>
    <w:p w:rsidR="00000000" w:rsidRDefault="0001117C">
      <w:pPr>
        <w:jc w:val="center"/>
      </w:pPr>
    </w:p>
    <w:p w:rsidR="00000000" w:rsidRDefault="0001117C">
      <w:pPr>
        <w:jc w:val="cente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  <w:r>
        <w:t>Pneu furado</w:t>
      </w:r>
    </w:p>
    <w:p w:rsidR="00000000" w:rsidRDefault="0001117C"/>
    <w:p w:rsidR="00000000" w:rsidRDefault="0001117C">
      <w:pPr>
        <w:pStyle w:val="Ttulo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Argu</w:t>
      </w:r>
      <w:r>
        <w:rPr>
          <w:rFonts w:ascii="Courier New" w:hAnsi="Courier New"/>
          <w:sz w:val="24"/>
        </w:rPr>
        <w:t>mento</w:t>
      </w:r>
    </w:p>
    <w:p w:rsidR="00000000" w:rsidRDefault="0001117C">
      <w:r>
        <w:t>César, empresário de meia idade, casado, com uma filha, tem o pneu do carro furado em uma rodovia federal quando viajava a negócios. Ao tentar trocar o pneu, descobre que está com o estepe vazio.</w:t>
      </w:r>
    </w:p>
    <w:p w:rsidR="00000000" w:rsidRDefault="0001117C">
      <w:r>
        <w:t>O local que se encontra é distante de qualquer residên</w:t>
      </w:r>
      <w:r>
        <w:t>cia que possa existir.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Após algum tempo, um jovem, de aparência rude, dirigindo um carro bem antigo, transportando caixotes de madeira, pára para ajudá-lo. Mesmo achando o jovem muito esquisito e, por ser a única ajuda que apareceu, resolve aceitar.O que C</w:t>
      </w:r>
      <w:r>
        <w:rPr>
          <w:rFonts w:ascii="Courier New" w:hAnsi="Courier New"/>
          <w:sz w:val="24"/>
        </w:rPr>
        <w:t>ésar não sabia, era que esse jovem tinha antes que parar em um pequeno sítio, que se encontrava em uma saída da estrada, mais alguns quilômetros à frente. Durante o percurso, César faz duras críticas ao porteiro do prédio em que mora. Culpa-o pela sua situ</w:t>
      </w:r>
      <w:r>
        <w:rPr>
          <w:rFonts w:ascii="Courier New" w:hAnsi="Courier New"/>
          <w:sz w:val="24"/>
        </w:rPr>
        <w:t>ação, afinal de contas, ele paga para que o porteiro limpe e revise sempre o carro. O jovem, que dirige, escuta e não comenta nada, apenas dirige o carro. César observa o jovem. A aparência rude, a maneira como se aproximou oferecendo ajuda, o carro velho,</w:t>
      </w:r>
      <w:r>
        <w:rPr>
          <w:rFonts w:ascii="Courier New" w:hAnsi="Courier New"/>
          <w:sz w:val="24"/>
        </w:rPr>
        <w:t xml:space="preserve"> os caixotes de madeira mau cheirosos, revela bem a natureza da classe deste jovem. César é comunicado, pelo jovem, que antes de consertar o pneu, eles teriam que dar uma parada para descarregar os caixotes. O sítio que param é um verdadeiro barraco no mei</w:t>
      </w:r>
      <w:r>
        <w:rPr>
          <w:rFonts w:ascii="Courier New" w:hAnsi="Courier New"/>
          <w:sz w:val="24"/>
        </w:rPr>
        <w:t>o do mato.Galinhas soltas, um cachorro velho e cansado acompanham uma velha desdentada, andando em cadeira de rodas, se locomovendo com uma certa dificuldade, se aproxima e recebe César. A velha se diz chamar Dona Clara, e é a mãe desse jovem. Dona Clara v</w:t>
      </w:r>
      <w:r>
        <w:rPr>
          <w:rFonts w:ascii="Courier New" w:hAnsi="Courier New"/>
          <w:sz w:val="24"/>
        </w:rPr>
        <w:t>ai logo convidando César para um delicioso ensopado que só em sítios como este se come. César recusa, quer logo resolver o problema do pneu e seguir viagem, e que só está esperando o filho dela acabar de descarregar o carro para que possam seguir até um bo</w:t>
      </w:r>
      <w:r>
        <w:rPr>
          <w:rFonts w:ascii="Courier New" w:hAnsi="Courier New"/>
          <w:sz w:val="24"/>
        </w:rPr>
        <w:t>rracheiro mais próximo e consertar o pneu furado.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 jovem, após descarregar o carro, tenta dar a partida para seguir viagem, o motor do carro não pega. O jovem tenta de tudo para fazer o carro pegar, mas não adianta. Dona Clara, afirmando ser destino, fala</w:t>
      </w:r>
      <w:r>
        <w:rPr>
          <w:rFonts w:ascii="Courier New" w:hAnsi="Courier New"/>
          <w:sz w:val="24"/>
        </w:rPr>
        <w:t xml:space="preserve"> para César que ele vai comer o ensopado mais gostoso da vida dele. A situação que César se encontra não é nada boa. O sítio, isolado, não tem telefone; o celular de César não dá sinal. Não há outro jeito, César aceita o convite. A </w:t>
      </w:r>
      <w:r>
        <w:rPr>
          <w:rFonts w:ascii="Courier New" w:hAnsi="Courier New"/>
          <w:sz w:val="24"/>
        </w:rPr>
        <w:lastRenderedPageBreak/>
        <w:t>velha esboça uma gargalh</w:t>
      </w:r>
      <w:r>
        <w:rPr>
          <w:rFonts w:ascii="Courier New" w:hAnsi="Courier New"/>
          <w:sz w:val="24"/>
        </w:rPr>
        <w:t>ada cortante, que chega a incomodar, mais ainda, pelo fato de sua boca não possuir todos os dentes.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Na mesa bem simples, Dona Clara sentada na cabeceira com o filho ao lado direito e César à sua frente, chama pelo nome de Sônia. Para César era novidade, ou</w:t>
      </w:r>
      <w:r>
        <w:rPr>
          <w:rFonts w:ascii="Courier New" w:hAnsi="Courier New"/>
          <w:sz w:val="24"/>
        </w:rPr>
        <w:t>tra pessoa morava naquele lugar totalmente isolado. Ao virar o rosto, vê uma linda morena. Carrega uma panela grande de barro para a mesa. Seu rosto é lindo, perfeito, apesar de mau tratado. Seu olhar transmite a mistura de mulher e menina. Usando um vesti</w:t>
      </w:r>
      <w:r>
        <w:rPr>
          <w:rFonts w:ascii="Courier New" w:hAnsi="Courier New"/>
          <w:sz w:val="24"/>
        </w:rPr>
        <w:t xml:space="preserve">do velho e um pouco curto, deixa a mostra um par de pernas perturbador. Sônia, ao pousar a panela na mesa, facilita para César reparar no decote e entrever os seios, lindos. César perturba-se com tanta beleza. 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 ensopado era realmente uma delícia, a prese</w:t>
      </w:r>
      <w:r>
        <w:rPr>
          <w:rFonts w:ascii="Courier New" w:hAnsi="Courier New"/>
          <w:sz w:val="24"/>
        </w:rPr>
        <w:t xml:space="preserve">nça de Sônia melhorava mais ainda o sabor, que era, de vez em quando, agredido pela gargalhada da velha, que abrindo a boca deixava ver os nacos de carne e batata serem esmagados por sua gengiva de poucos dentes, formando assim, uma baba que escorria pelo </w:t>
      </w:r>
      <w:r>
        <w:rPr>
          <w:rFonts w:ascii="Courier New" w:hAnsi="Courier New"/>
          <w:sz w:val="24"/>
        </w:rPr>
        <w:t xml:space="preserve">queixo e caía na mesa em forma de gotas.  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É oferecido a César pernoitar no sítio, com a promessa de resolverem a situação na manhã seguinte. César aceita.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 quarto de César fica bem ao lado do quarto de Sônia, sendo separados por uma porta. Durante os pre</w:t>
      </w:r>
      <w:r>
        <w:rPr>
          <w:rFonts w:ascii="Courier New" w:hAnsi="Courier New"/>
          <w:sz w:val="24"/>
        </w:rPr>
        <w:t>parativos dentro do quarto para se deitar, César, sentado na cama, retira a carteira para ver a foto de sua mulher e sua filha que está com doze anos, acaricia com os dedos a fotografia e volta a guardar na carteira. Ao se deitar definitivamente, César per</w:t>
      </w:r>
      <w:r>
        <w:rPr>
          <w:rFonts w:ascii="Courier New" w:hAnsi="Courier New"/>
          <w:sz w:val="24"/>
        </w:rPr>
        <w:t>cebe uma fresta entre a porta que divide os dois quartos, resolve então espionar o que tem do outro lado. Levantando-se da cama, César olha pela fresta e consegue ver o outro quarto. Sônia em pé, de costas para a porta, tira uma alça do vestido, depois a o</w:t>
      </w:r>
      <w:r>
        <w:rPr>
          <w:rFonts w:ascii="Courier New" w:hAnsi="Courier New"/>
          <w:sz w:val="24"/>
        </w:rPr>
        <w:t>utra, o vestido cai. Sônia, só de calcinha, abaixa-se, pega o vestido e pendura em um prego na parede. César afasta-se, anda de um lado para outro no quarto, excitado, volta olhar pela fresta. Vagarosamente, Sônia penteia seus longos cabelos, mirando-se em</w:t>
      </w:r>
      <w:r>
        <w:rPr>
          <w:rFonts w:ascii="Courier New" w:hAnsi="Courier New"/>
          <w:sz w:val="24"/>
        </w:rPr>
        <w:t xml:space="preserve"> um pedaço de espelho pendurado na parede. Pára de se pentear. Tira a calcinha e a joga sobre uma pequena cadeira no canto do quarto, vira-se em direção à cama, seu corpo está todo exposto. César vê a nudez total da mulher. Sônia aproxima-se da porta e a a</w:t>
      </w:r>
      <w:r>
        <w:rPr>
          <w:rFonts w:ascii="Courier New" w:hAnsi="Courier New"/>
          <w:sz w:val="24"/>
        </w:rPr>
        <w:t xml:space="preserve">bre. César não tem reação de imediato, ficando parado diante da mulher, mas após alguns segundos, entra no quarto agarrando e beijando-a </w:t>
      </w:r>
      <w:r>
        <w:rPr>
          <w:rFonts w:ascii="Courier New" w:hAnsi="Courier New"/>
          <w:sz w:val="24"/>
        </w:rPr>
        <w:lastRenderedPageBreak/>
        <w:t>de forma voraz. Uma noite de luxúria, uma loucura. Sônia era uma mulher sem pudores, tinha domínio do sexo.César se ent</w:t>
      </w:r>
      <w:r>
        <w:rPr>
          <w:rFonts w:ascii="Courier New" w:hAnsi="Courier New"/>
          <w:sz w:val="24"/>
        </w:rPr>
        <w:t>rega a um prazer que poucas vezes teve na vida.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Na manhã seguinte, César acorda com Sônia se vestindo, tenta puxá-la para cama, mas ela se recusa, põe o vestido e sai. César se levanta também, e ao começar a se vestir, recebe uma pancada na cabeça, cai, ma</w:t>
      </w:r>
      <w:r>
        <w:rPr>
          <w:rFonts w:ascii="Courier New" w:hAnsi="Courier New"/>
          <w:sz w:val="24"/>
        </w:rPr>
        <w:t>s ainda dá tempo de se virar e ver o jovem com um cutelo na mão. Dona Clara, a velha, está ao lado e Sônia passa em direção à cozinha levando a panela de barro. Mais uma gargalhada cortante da velha e o jovem aplica-lhe outra pancada na cabeça.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O carro de </w:t>
      </w:r>
      <w:r>
        <w:rPr>
          <w:rFonts w:ascii="Courier New" w:hAnsi="Courier New"/>
          <w:sz w:val="24"/>
        </w:rPr>
        <w:t>César, que ficou na estrada, é abordado por um carro de polícia.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 sítio de Dona Clara, o delegado chega para o almoço. Pergunta o que tem hoje de gostoso. Dona Clara responde: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_ Executivo de meia idade, branco, olhos claros.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_ Delícia! Diz o delegado.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Sônia traz a panela de barro e a põe na mesa.                                                                                           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</w:p>
    <w:p w:rsidR="00000000" w:rsidRDefault="0001117C">
      <w:pPr>
        <w:pStyle w:val="Corpodetexto2"/>
        <w:ind w:left="4956" w:firstLine="708"/>
        <w:rPr>
          <w:rFonts w:ascii="Courier New" w:hAnsi="Courier New"/>
          <w:b/>
          <w:i/>
          <w:sz w:val="24"/>
        </w:rPr>
      </w:pPr>
      <w:r>
        <w:rPr>
          <w:rFonts w:ascii="Courier New" w:hAnsi="Courier New"/>
          <w:b/>
          <w:i/>
          <w:sz w:val="24"/>
        </w:rPr>
        <w:t>Igor Mendes.</w:t>
      </w:r>
    </w:p>
    <w:p w:rsidR="00000000" w:rsidRDefault="0001117C">
      <w:pPr>
        <w:pStyle w:val="Corpodetexto2"/>
        <w:rPr>
          <w:rFonts w:ascii="Courier New" w:hAnsi="Courier New"/>
          <w:sz w:val="24"/>
        </w:rPr>
      </w:pPr>
    </w:p>
    <w:p w:rsidR="00000000" w:rsidRDefault="0001117C">
      <w:pPr>
        <w:pStyle w:val="Corpodetexto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                                                                                    </w:t>
      </w:r>
    </w:p>
    <w:p w:rsidR="00000000" w:rsidRDefault="0001117C"/>
    <w:p w:rsidR="00000000" w:rsidRDefault="0001117C"/>
    <w:p w:rsidR="00000000" w:rsidRDefault="0001117C"/>
    <w:p w:rsidR="00000000" w:rsidRDefault="0001117C"/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</w:p>
    <w:p w:rsidR="00000000" w:rsidRDefault="0001117C">
      <w:pPr>
        <w:pStyle w:val="ScreenDir"/>
      </w:pPr>
      <w:r>
        <w:t>“PNEU FURADO”</w:t>
      </w:r>
    </w:p>
    <w:p w:rsidR="00000000" w:rsidRDefault="0001117C"/>
    <w:p w:rsidR="00000000" w:rsidRDefault="0001117C"/>
    <w:p w:rsidR="00000000" w:rsidRDefault="0001117C"/>
    <w:p w:rsidR="00000000" w:rsidRDefault="0001117C">
      <w:r>
        <w:t>FADE IN:</w:t>
      </w:r>
    </w:p>
    <w:p w:rsidR="00000000" w:rsidRDefault="0001117C"/>
    <w:p w:rsidR="00000000" w:rsidRDefault="0001117C">
      <w:r>
        <w:t>INT. CASA DE CÉSAR /  MESA CAFÉ DA MANHÃ –  DIA.</w:t>
      </w:r>
    </w:p>
    <w:p w:rsidR="00000000" w:rsidRDefault="0001117C"/>
    <w:p w:rsidR="00000000" w:rsidRDefault="0001117C">
      <w:r>
        <w:t>Arrumado para o trabalho, César e sua esposa, estão à mesa da cozinha tomando o café da manhã. CLOSEUP das mãos de César passando geléia em uma torrada. CLOSEUP</w:t>
      </w:r>
      <w:r>
        <w:t xml:space="preserve"> da boca de César mordendo com suavidade. Outra mão, agora feminina, despeja mel na torrada e logo em seguida leva também à boca mordendo suavemente.</w:t>
      </w:r>
    </w:p>
    <w:p w:rsidR="00000000" w:rsidRDefault="0001117C">
      <w:r>
        <w:t>A cozinha é clara, limpa.Uma refeição leve, saudável e variada é apresentada.</w:t>
      </w:r>
    </w:p>
    <w:p w:rsidR="00000000" w:rsidRDefault="0001117C"/>
    <w:p w:rsidR="00000000" w:rsidRDefault="0001117C">
      <w:pPr>
        <w:ind w:left="3540" w:firstLine="708"/>
        <w:jc w:val="both"/>
      </w:pPr>
      <w:r>
        <w:t xml:space="preserve">CÉSAR ( colocando a xícara </w:t>
      </w:r>
      <w:r>
        <w:t>no pires )</w:t>
      </w:r>
    </w:p>
    <w:p w:rsidR="00000000" w:rsidRDefault="0001117C">
      <w:pPr>
        <w:ind w:left="1416" w:firstLine="708"/>
      </w:pPr>
      <w:r>
        <w:t>Hoje preciso pegar estrada.</w:t>
      </w:r>
    </w:p>
    <w:p w:rsidR="00000000" w:rsidRDefault="0001117C">
      <w:pPr>
        <w:ind w:left="1416" w:firstLine="708"/>
      </w:pPr>
      <w:r>
        <w:t xml:space="preserve">                                 </w:t>
      </w:r>
    </w:p>
    <w:p w:rsidR="00000000" w:rsidRDefault="0001117C">
      <w:pPr>
        <w:pStyle w:val="Recuodecorpodetexto"/>
        <w:ind w:left="432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         ESPOSA </w:t>
      </w:r>
    </w:p>
    <w:p w:rsidR="00000000" w:rsidRDefault="0001117C">
      <w:pPr>
        <w:pStyle w:val="Recuodecorpodetexto"/>
        <w:rPr>
          <w:rFonts w:ascii="Courier New" w:hAnsi="Courier New"/>
        </w:rPr>
      </w:pPr>
      <w:r>
        <w:rPr>
          <w:rFonts w:ascii="Courier New" w:hAnsi="Courier New"/>
        </w:rPr>
        <w:t xml:space="preserve">              Verifique as condições do carro.</w:t>
      </w:r>
    </w:p>
    <w:p w:rsidR="00000000" w:rsidRDefault="0001117C">
      <w:pPr>
        <w:pStyle w:val="Recuodecorpodetexto"/>
        <w:rPr>
          <w:rFonts w:ascii="Courier New" w:hAnsi="Courier New"/>
        </w:rPr>
      </w:pPr>
    </w:p>
    <w:p w:rsidR="00000000" w:rsidRDefault="0001117C">
      <w:pPr>
        <w:pStyle w:val="Recuodecorpodetexto"/>
        <w:ind w:left="432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</w:t>
      </w:r>
      <w:r>
        <w:rPr>
          <w:rFonts w:ascii="Courier New" w:hAnsi="Courier New"/>
        </w:rPr>
        <w:t xml:space="preserve">             CÉSAR</w:t>
      </w:r>
    </w:p>
    <w:p w:rsidR="00000000" w:rsidRDefault="0001117C">
      <w:pPr>
        <w:pStyle w:val="Recuodecorpodetexto"/>
        <w:rPr>
          <w:rFonts w:ascii="Courier New" w:hAnsi="Courier New"/>
        </w:rPr>
      </w:pPr>
      <w:r>
        <w:rPr>
          <w:rFonts w:ascii="Courier New" w:hAnsi="Courier New"/>
        </w:rPr>
        <w:t xml:space="preserve">              Está tudo bem. O porteiro vê isso para mim.</w:t>
      </w:r>
    </w:p>
    <w:p w:rsidR="00000000" w:rsidRDefault="0001117C">
      <w:pPr>
        <w:pStyle w:val="Recuodecorpodetexto"/>
        <w:rPr>
          <w:rFonts w:ascii="Courier New" w:hAnsi="Courier New"/>
        </w:rPr>
      </w:pPr>
    </w:p>
    <w:p w:rsidR="00000000" w:rsidRDefault="0001117C">
      <w:pPr>
        <w:pStyle w:val="Recuodecorpodetexto"/>
        <w:ind w:left="432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                           ESPOSA </w:t>
      </w:r>
    </w:p>
    <w:p w:rsidR="00000000" w:rsidRDefault="0001117C">
      <w:pPr>
        <w:pStyle w:val="Recuodecorpodetexto"/>
        <w:rPr>
          <w:rFonts w:ascii="Courier New" w:hAnsi="Courier New"/>
        </w:rPr>
      </w:pPr>
      <w:r>
        <w:rPr>
          <w:rFonts w:ascii="Courier New" w:hAnsi="Courier New"/>
        </w:rPr>
        <w:t xml:space="preserve">              Tem certas coisas que o dono tem que ver.</w:t>
      </w:r>
    </w:p>
    <w:p w:rsidR="00000000" w:rsidRDefault="0001117C">
      <w:pPr>
        <w:pStyle w:val="Recuodecorpodetexto"/>
        <w:rPr>
          <w:rFonts w:ascii="Courier New" w:hAnsi="Courier New"/>
        </w:rPr>
      </w:pPr>
    </w:p>
    <w:p w:rsidR="00000000" w:rsidRDefault="0001117C">
      <w:pPr>
        <w:pStyle w:val="Recuodecorpodetexto"/>
        <w:ind w:left="432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               </w:t>
      </w:r>
      <w:r>
        <w:rPr>
          <w:rFonts w:ascii="Courier New" w:hAnsi="Courier New"/>
        </w:rPr>
        <w:t xml:space="preserve">                           CÉSAR</w:t>
      </w:r>
    </w:p>
    <w:p w:rsidR="00000000" w:rsidRDefault="0001117C">
      <w:pPr>
        <w:pStyle w:val="Recuodecorpodetexto"/>
        <w:rPr>
          <w:rFonts w:ascii="Courier New" w:hAnsi="Courier New"/>
        </w:rPr>
      </w:pPr>
      <w:r>
        <w:rPr>
          <w:rFonts w:ascii="Courier New" w:hAnsi="Courier New"/>
        </w:rPr>
        <w:t xml:space="preserve">              Deixe-me ir. O café estava uma delícia. </w:t>
      </w:r>
    </w:p>
    <w:p w:rsidR="00000000" w:rsidRDefault="0001117C">
      <w:pPr>
        <w:pStyle w:val="Recuodecorpodetexto"/>
        <w:rPr>
          <w:rFonts w:ascii="Courier New" w:hAnsi="Courier New"/>
        </w:rPr>
      </w:pPr>
    </w:p>
    <w:p w:rsidR="00000000" w:rsidRDefault="0001117C"/>
    <w:p w:rsidR="00000000" w:rsidRDefault="0001117C">
      <w:r>
        <w:t>César se despede da esposa com um beijo de estalo na boca.</w:t>
      </w:r>
    </w:p>
    <w:p w:rsidR="00000000" w:rsidRDefault="0001117C"/>
    <w:p w:rsidR="00000000" w:rsidRDefault="0001117C">
      <w:r>
        <w:t>INT. GARAGEM DO PRÉDIO DE CÉSAR – DIA.</w:t>
      </w:r>
    </w:p>
    <w:p w:rsidR="00000000" w:rsidRDefault="0001117C"/>
    <w:p w:rsidR="00000000" w:rsidRDefault="0001117C">
      <w:r>
        <w:t>No caminho até seu carro, César pisa em cocô de cachorro. Reclama,</w:t>
      </w:r>
      <w:r>
        <w:t xml:space="preserve"> tira seu sapato e lava em uma torneira na garagem mesmo.</w:t>
      </w:r>
    </w:p>
    <w:p w:rsidR="00000000" w:rsidRDefault="0001117C">
      <w:r>
        <w:lastRenderedPageBreak/>
        <w:t>César calça o sapato e entra no carro.</w:t>
      </w:r>
    </w:p>
    <w:p w:rsidR="00000000" w:rsidRDefault="0001117C">
      <w:r>
        <w:t>CLOSEUP - Pisando no cocô e lavando o sapato na torneira.</w:t>
      </w:r>
    </w:p>
    <w:p w:rsidR="00000000" w:rsidRDefault="0001117C"/>
    <w:p w:rsidR="00000000" w:rsidRDefault="0001117C"/>
    <w:p w:rsidR="00000000" w:rsidRDefault="0001117C">
      <w:r>
        <w:t>EXT. PORTARIA DO PRÉDIO DE CÉSAR – DIA</w:t>
      </w:r>
    </w:p>
    <w:p w:rsidR="00000000" w:rsidRDefault="0001117C"/>
    <w:p w:rsidR="00000000" w:rsidRDefault="0001117C">
      <w:r>
        <w:t>Sem sair do carro, César conversa com o porteiro.</w:t>
      </w:r>
    </w:p>
    <w:p w:rsidR="00000000" w:rsidRDefault="0001117C"/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S</w:t>
      </w:r>
      <w:r>
        <w:t>eu José!</w:t>
      </w:r>
    </w:p>
    <w:p w:rsidR="00000000" w:rsidRDefault="0001117C"/>
    <w:p w:rsidR="00000000" w:rsidRDefault="0001117C">
      <w:pPr>
        <w:ind w:left="3540" w:firstLine="708"/>
      </w:pPr>
      <w:r>
        <w:t>JOSÉ</w:t>
      </w:r>
    </w:p>
    <w:p w:rsidR="00000000" w:rsidRDefault="0001117C">
      <w:pPr>
        <w:ind w:left="1416" w:firstLine="708"/>
      </w:pPr>
      <w:r>
        <w:t>Bom dia Dr César, tudo bem?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2124"/>
      </w:pPr>
      <w:r>
        <w:t>Poderia estar melhor se não fosse o cocô que eu pisei lá na garagem.</w:t>
      </w:r>
    </w:p>
    <w:p w:rsidR="00000000" w:rsidRDefault="0001117C"/>
    <w:p w:rsidR="00000000" w:rsidRDefault="0001117C">
      <w:pPr>
        <w:ind w:left="3540" w:firstLine="708"/>
      </w:pPr>
      <w:r>
        <w:t>JOSÉ</w:t>
      </w:r>
    </w:p>
    <w:p w:rsidR="00000000" w:rsidRDefault="0001117C">
      <w:pPr>
        <w:ind w:left="1416" w:firstLine="708"/>
      </w:pPr>
      <w:r>
        <w:t>Cocô?!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2124"/>
      </w:pPr>
      <w:r>
        <w:t>É, cocô de cachorro, bem no caminho! Pisei! Vê se não esquece de limpar, antes que mais alguém pise.</w:t>
      </w:r>
    </w:p>
    <w:p w:rsidR="00000000" w:rsidRDefault="0001117C"/>
    <w:p w:rsidR="00000000" w:rsidRDefault="0001117C">
      <w:pPr>
        <w:ind w:left="3540" w:firstLine="708"/>
      </w:pPr>
      <w:r>
        <w:t>JOSÉ</w:t>
      </w:r>
    </w:p>
    <w:p w:rsidR="00000000" w:rsidRDefault="0001117C">
      <w:pPr>
        <w:ind w:left="1416" w:firstLine="708"/>
      </w:pPr>
      <w:r>
        <w:t>Pode deixa</w:t>
      </w:r>
      <w:r>
        <w:t>r Dr. César.</w:t>
      </w:r>
    </w:p>
    <w:p w:rsidR="00000000" w:rsidRDefault="0001117C"/>
    <w:p w:rsidR="00000000" w:rsidRDefault="0001117C">
      <w:r>
        <w:t>César sai com o carro.</w:t>
      </w:r>
    </w:p>
    <w:p w:rsidR="00000000" w:rsidRDefault="0001117C"/>
    <w:p w:rsidR="00000000" w:rsidRDefault="0001117C">
      <w:r>
        <w:t>EXT. ESTRADA / CARRO DE CÉSAR - DIA.</w:t>
      </w:r>
    </w:p>
    <w:p w:rsidR="00000000" w:rsidRDefault="0001117C"/>
    <w:p w:rsidR="00000000" w:rsidRDefault="0001117C">
      <w:r>
        <w:t>César guia seu carro em uma estrada tranqüila, sem trânsito. Uma música toca no rádio do carro. De repente uma interferência no rádio tira a estação do ar. César tenta outras estaç</w:t>
      </w:r>
      <w:r>
        <w:t xml:space="preserve">ões, mas não adianta. Xinga. César mexe no compartimento de CD e coloca um para tocar no aparelho do carro. Não funciona, tenta novamente e nada. César xinga de novo, soca o painel do carro, o CD é ejetado. César coloca o CD de novo no aparelho e não toca </w:t>
      </w:r>
      <w:r>
        <w:t>novamente. César desiste.</w:t>
      </w:r>
    </w:p>
    <w:p w:rsidR="00000000" w:rsidRDefault="0001117C">
      <w:r>
        <w:t>César abaixa o vidro do carro e acende um cigarro na segunda tragada o pneu do carro estoura. CLOSE-UP do pneu estourando.</w:t>
      </w:r>
    </w:p>
    <w:p w:rsidR="00000000" w:rsidRDefault="0001117C"/>
    <w:p w:rsidR="00000000" w:rsidRDefault="0001117C"/>
    <w:p w:rsidR="00000000" w:rsidRDefault="0001117C">
      <w:r>
        <w:t>EXT. ACOSTAMENTO DA ESTRADA – DIA.</w:t>
      </w:r>
    </w:p>
    <w:p w:rsidR="00000000" w:rsidRDefault="0001117C"/>
    <w:p w:rsidR="00000000" w:rsidRDefault="0001117C">
      <w:r>
        <w:t xml:space="preserve">César pára seu carro. Salta para ver direito o que aconteceu. O pneu </w:t>
      </w:r>
      <w:r>
        <w:t>traseiro direito estourou. César abre a mala do carro, pega o macaco, encaixa no carro, começa a suspender o carro.</w:t>
      </w:r>
    </w:p>
    <w:p w:rsidR="00000000" w:rsidRDefault="0001117C">
      <w:r>
        <w:t>Encaixa a chave de roda e tenta afrouxar os parafusos, o pneu gira, a roda está solta.César volta para dentro do carro e puxa com força o fr</w:t>
      </w:r>
      <w:r>
        <w:t xml:space="preserve">eio-de-mão. Volta para a roda e consegue soltar os parafusos. Tira o pneu furado, vai pegar o estepe e percebe que está vazio. César tem uma reação explosiva, grita, xinga, esperneia, chuta o carro. Pega o celular do bolso, mas como o rádio, não funciona, </w:t>
      </w:r>
      <w:r>
        <w:t>sem sinal. César senta na beira da estrada perceptivelmente desanimado.</w:t>
      </w:r>
    </w:p>
    <w:p w:rsidR="00000000" w:rsidRDefault="0001117C"/>
    <w:p w:rsidR="00000000" w:rsidRDefault="0001117C"/>
    <w:p w:rsidR="00000000" w:rsidRDefault="0001117C">
      <w:r>
        <w:t>EXT. ESTRADA / CARRO DO JOVEM – DIA.</w:t>
      </w:r>
    </w:p>
    <w:p w:rsidR="00000000" w:rsidRDefault="0001117C"/>
    <w:p w:rsidR="00000000" w:rsidRDefault="0001117C">
      <w:r>
        <w:t>Uma mão, com pequena tatuagem, passa a marcha do carro. A marcha tem um enfeite como aquelas bolas de acrílico com um siri dentro. Caixas de mad</w:t>
      </w:r>
      <w:r>
        <w:t>eira como as de feira, estão dentro do carro. Um jovem com semblante frio, sem emoção, dirige o carro. O jovem vê o carro de César.</w:t>
      </w:r>
    </w:p>
    <w:p w:rsidR="00000000" w:rsidRDefault="0001117C"/>
    <w:p w:rsidR="00000000" w:rsidRDefault="0001117C"/>
    <w:p w:rsidR="00000000" w:rsidRDefault="0001117C">
      <w:r>
        <w:t>EXT. ACOSTAMENTO ESTRADA. – DIA.</w:t>
      </w:r>
    </w:p>
    <w:p w:rsidR="00000000" w:rsidRDefault="0001117C"/>
    <w:p w:rsidR="00000000" w:rsidRDefault="0001117C">
      <w:r>
        <w:t>O jovem pára o carro. Salta e caminha em direção a César.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1416" w:firstLine="708"/>
      </w:pPr>
      <w:r>
        <w:t>Está precisando de ajud</w:t>
      </w:r>
      <w:r>
        <w:t>a?</w:t>
      </w:r>
    </w:p>
    <w:p w:rsidR="00000000" w:rsidRDefault="0001117C"/>
    <w:p w:rsidR="00000000" w:rsidRDefault="0001117C">
      <w:pPr>
        <w:ind w:left="3540" w:firstLine="708"/>
      </w:pPr>
      <w:r>
        <w:t>CÉSAR ( meio encabulado )</w:t>
      </w:r>
    </w:p>
    <w:p w:rsidR="00000000" w:rsidRDefault="0001117C">
      <w:pPr>
        <w:ind w:left="2124"/>
      </w:pPr>
      <w:r>
        <w:t>Pois é ... Veja só ... O pneu do carro estourou e quando eu ia trocar, vi que o estepe estava vazio, que coisa.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2124"/>
      </w:pPr>
      <w:r>
        <w:t>O meu estepe não cabe no seu carro. Posso te dar uma carona até a cidade mais próxima, lá tem borracheiro.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Teria algum telefone aqui por perto?</w:t>
      </w:r>
    </w:p>
    <w:p w:rsidR="00000000" w:rsidRDefault="0001117C"/>
    <w:p w:rsidR="00000000" w:rsidRDefault="0001117C">
      <w:pPr>
        <w:ind w:left="3540" w:firstLine="708"/>
      </w:pPr>
      <w:r>
        <w:t>JOVEM ( seco )</w:t>
      </w:r>
    </w:p>
    <w:p w:rsidR="00000000" w:rsidRDefault="0001117C">
      <w:pPr>
        <w:ind w:left="1416" w:firstLine="708"/>
      </w:pPr>
      <w:r>
        <w:t>Não.</w:t>
      </w:r>
    </w:p>
    <w:p w:rsidR="00000000" w:rsidRDefault="0001117C"/>
    <w:p w:rsidR="00000000" w:rsidRDefault="0001117C">
      <w:pPr>
        <w:pStyle w:val="ScreenDir"/>
        <w:ind w:left="4320"/>
      </w:pPr>
      <w:r>
        <w:t>CÉSAR</w:t>
      </w:r>
    </w:p>
    <w:p w:rsidR="00000000" w:rsidRDefault="0001117C">
      <w:pPr>
        <w:pStyle w:val="ScreenDir"/>
        <w:ind w:left="1440" w:firstLine="1440"/>
      </w:pPr>
      <w:r>
        <w:t>( tirando o celular do bolso )</w:t>
      </w:r>
    </w:p>
    <w:p w:rsidR="00000000" w:rsidRDefault="0001117C">
      <w:pPr>
        <w:ind w:left="1416" w:firstLine="708"/>
      </w:pPr>
      <w:r>
        <w:t>O meu celular não funciona.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2124"/>
      </w:pPr>
      <w:r>
        <w:t>Esses aparelhos não funcionam nessas redondezas. Quer a carona ou não?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Sim, sim, claro.</w:t>
      </w:r>
    </w:p>
    <w:p w:rsidR="00000000" w:rsidRDefault="0001117C"/>
    <w:p w:rsidR="00000000" w:rsidRDefault="0001117C">
      <w:r>
        <w:t>EXT. ESTRADA / CARRO D</w:t>
      </w:r>
      <w:r>
        <w:t>O JOVEM - DIA</w:t>
      </w:r>
    </w:p>
    <w:p w:rsidR="00000000" w:rsidRDefault="0001117C"/>
    <w:p w:rsidR="00000000" w:rsidRDefault="0001117C">
      <w:r>
        <w:t>Dentro do carro César e o jovem seguem caminho na estrada.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2124"/>
      </w:pPr>
      <w:r>
        <w:t>Hoje não é meu dia mesmo. Primeiro pisei no cocô na garagem do meu prédio, aí o rádio do carro parou de funcionar. Agora me acontece isso! O pneu fura e o estepe está vazio, p</w:t>
      </w:r>
      <w:r>
        <w:t>orra! Nem o celular pega, que merda!</w:t>
      </w:r>
    </w:p>
    <w:p w:rsidR="00000000" w:rsidRDefault="0001117C"/>
    <w:p w:rsidR="00000000" w:rsidRDefault="0001117C">
      <w:r>
        <w:t>César olha para a parte de trás do carro e vê os caixotes.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Caixotes de feira né? Você trabalha com feira?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1416" w:firstLine="708"/>
      </w:pPr>
      <w:r>
        <w:t>Vendo carne.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2124"/>
      </w:pPr>
      <w:r>
        <w:t>Bom, bom ... É tudo culpa daquele puto do porteiro, não serve pra porra nenhum</w:t>
      </w:r>
      <w:r>
        <w:t>a! Eu pago por fora pra ele manter o carro em ordem pra mim!</w:t>
      </w:r>
    </w:p>
    <w:p w:rsidR="00000000" w:rsidRDefault="0001117C"/>
    <w:p w:rsidR="00000000" w:rsidRDefault="0001117C">
      <w:r>
        <w:t>O carro do jovem anda pela estrada, sem trânsito.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2124"/>
      </w:pPr>
      <w:r>
        <w:t>Eu vou ter que dar uma parada para descarregar os caixotes num sítio aqui perto.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Sim, sim, tudo bem.</w:t>
      </w:r>
    </w:p>
    <w:p w:rsidR="00000000" w:rsidRDefault="0001117C"/>
    <w:p w:rsidR="00000000" w:rsidRDefault="0001117C">
      <w:r>
        <w:t>EXT. SÍTIO DNA CLARA – DIA</w:t>
      </w:r>
    </w:p>
    <w:p w:rsidR="00000000" w:rsidRDefault="0001117C"/>
    <w:p w:rsidR="00000000" w:rsidRDefault="0001117C">
      <w:r>
        <w:t>O jovem pára o carro. O Sítio tem uma aparência miserável, galinhas soltas cachorros andando. César salta do carro. O jovem começa a descarregar os caixotes. Uma velha, em cadeira de rodas, se aproxima de César.</w:t>
      </w:r>
    </w:p>
    <w:p w:rsidR="00000000" w:rsidRDefault="0001117C"/>
    <w:p w:rsidR="00000000" w:rsidRDefault="0001117C">
      <w:pPr>
        <w:ind w:left="3540" w:firstLine="708"/>
      </w:pPr>
      <w:r>
        <w:t>DNA CLARA</w:t>
      </w:r>
    </w:p>
    <w:p w:rsidR="00000000" w:rsidRDefault="0001117C">
      <w:pPr>
        <w:ind w:left="1416" w:firstLine="708"/>
      </w:pPr>
      <w:r>
        <w:t>Bom dia meu senhor.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Bom di</w:t>
      </w:r>
      <w:r>
        <w:t>a minha senhora.</w:t>
      </w:r>
    </w:p>
    <w:p w:rsidR="00000000" w:rsidRDefault="0001117C"/>
    <w:p w:rsidR="00000000" w:rsidRDefault="0001117C">
      <w:pPr>
        <w:ind w:left="3540" w:firstLine="708"/>
      </w:pPr>
    </w:p>
    <w:p w:rsidR="00000000" w:rsidRDefault="0001117C">
      <w:pPr>
        <w:ind w:left="3540" w:firstLine="708"/>
      </w:pPr>
      <w:r>
        <w:t>DNA CLARA</w:t>
      </w:r>
    </w:p>
    <w:p w:rsidR="00000000" w:rsidRDefault="0001117C">
      <w:pPr>
        <w:ind w:left="2124"/>
      </w:pPr>
      <w:r>
        <w:t>Meu nome é Clara, muitos me chamam de Dona Clara, sou a mãe deste jovem. E você, quem é?</w:t>
      </w:r>
    </w:p>
    <w:p w:rsidR="00000000" w:rsidRDefault="0001117C"/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2124"/>
      </w:pPr>
      <w:r>
        <w:t>Sou César. Peguei uma carona com seu filho, pois o pneu do meu carro furou e como o estepe está vazio, ele vai me levar até a cida</w:t>
      </w:r>
      <w:r>
        <w:t>de mais próxima.</w:t>
      </w:r>
    </w:p>
    <w:p w:rsidR="00000000" w:rsidRDefault="0001117C"/>
    <w:p w:rsidR="00000000" w:rsidRDefault="0001117C">
      <w:pPr>
        <w:ind w:left="3540" w:firstLine="708"/>
      </w:pPr>
      <w:r>
        <w:t>DNA CLARA ( leve risada )</w:t>
      </w:r>
    </w:p>
    <w:p w:rsidR="00000000" w:rsidRDefault="0001117C">
      <w:pPr>
        <w:ind w:left="2124"/>
      </w:pPr>
      <w:r>
        <w:t>Essas coisas são chatas. Mas o bom da história é que você chegou bem na hora do almoço, vai comer um ensopado que só existe no sítio de Dna Clara!</w:t>
      </w:r>
    </w:p>
    <w:p w:rsidR="00000000" w:rsidRDefault="0001117C"/>
    <w:p w:rsidR="00000000" w:rsidRDefault="0001117C">
      <w:pPr>
        <w:ind w:left="3540" w:firstLine="708"/>
      </w:pPr>
      <w:r>
        <w:t>CÉSAR ( esquivando-se )</w:t>
      </w:r>
    </w:p>
    <w:p w:rsidR="00000000" w:rsidRDefault="0001117C">
      <w:pPr>
        <w:ind w:left="2124"/>
      </w:pPr>
      <w:r>
        <w:t>Eu adoraria, mas realmente estou com pre</w:t>
      </w:r>
      <w:r>
        <w:t>ssa. É só seu filho acabar de descarregar o carro que nós vamos partir. Eu até pago o almoço para ele, lá na cidade.</w:t>
      </w:r>
    </w:p>
    <w:p w:rsidR="00000000" w:rsidRDefault="0001117C"/>
    <w:p w:rsidR="00000000" w:rsidRDefault="0001117C">
      <w:r>
        <w:t>O jovem pega a última caixa de madeira e quando vai colocar no chão, sai de dentro dela um sapato feminino, fino. César vê.</w:t>
      </w:r>
    </w:p>
    <w:p w:rsidR="00000000" w:rsidRDefault="0001117C"/>
    <w:p w:rsidR="00000000" w:rsidRDefault="0001117C">
      <w:pPr>
        <w:pStyle w:val="ScreenDir"/>
        <w:ind w:left="2880" w:firstLine="1440"/>
      </w:pPr>
      <w:r>
        <w:t>JOVEM</w:t>
      </w:r>
    </w:p>
    <w:p w:rsidR="00000000" w:rsidRDefault="0001117C">
      <w:pPr>
        <w:pStyle w:val="ScreenDir"/>
        <w:ind w:left="2880"/>
      </w:pPr>
      <w:r>
        <w:t>( jogan</w:t>
      </w:r>
      <w:r>
        <w:t>do o sapato nos caixotes )</w:t>
      </w:r>
    </w:p>
    <w:p w:rsidR="00000000" w:rsidRDefault="0001117C">
      <w:pPr>
        <w:ind w:left="1416" w:firstLine="708"/>
      </w:pPr>
      <w:r>
        <w:t>Aparece de tudo nesses caixotes de feira.</w:t>
      </w:r>
    </w:p>
    <w:p w:rsidR="00000000" w:rsidRDefault="0001117C"/>
    <w:p w:rsidR="00000000" w:rsidRDefault="0001117C">
      <w:r>
        <w:t>O jovem entra no carro e tenta dar a partida, o carro não pega. O jovem sai do carro, abre o capô e mexe no motor. Volta e tenta novamente dar a partida, o carro não pega.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1416" w:firstLine="708"/>
      </w:pPr>
      <w:r>
        <w:t>Tem que</w:t>
      </w:r>
      <w:r>
        <w:t xml:space="preserve"> esperar o motor esfriar.</w:t>
      </w:r>
    </w:p>
    <w:p w:rsidR="00000000" w:rsidRDefault="0001117C"/>
    <w:p w:rsidR="00000000" w:rsidRDefault="0001117C">
      <w:pPr>
        <w:ind w:left="3540" w:firstLine="708"/>
      </w:pPr>
      <w:r>
        <w:t>DNA CLARA</w:t>
      </w:r>
    </w:p>
    <w:p w:rsidR="00000000" w:rsidRDefault="0001117C">
      <w:pPr>
        <w:ind w:left="1416" w:firstLine="708"/>
      </w:pPr>
      <w:r>
        <w:t>É o destino! Você vai comer o melhor ensopado da sua vida!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É, vamos nessa.</w:t>
      </w:r>
    </w:p>
    <w:p w:rsidR="00000000" w:rsidRDefault="0001117C"/>
    <w:p w:rsidR="00000000" w:rsidRDefault="0001117C">
      <w:r>
        <w:t>Dna Clara dá uma gargalhada cortante, que chega a incomodar, ainda mais pelo fato de sua boca não possuir todos os dentes.</w:t>
      </w:r>
    </w:p>
    <w:p w:rsidR="00000000" w:rsidRDefault="0001117C"/>
    <w:p w:rsidR="00000000" w:rsidRDefault="0001117C"/>
    <w:p w:rsidR="00000000" w:rsidRDefault="0001117C">
      <w:r>
        <w:t xml:space="preserve">INT. SÍTIO </w:t>
      </w:r>
      <w:r>
        <w:t>DNA CLARA / MESA ALMOÇO – DIA</w:t>
      </w:r>
    </w:p>
    <w:p w:rsidR="00000000" w:rsidRDefault="0001117C"/>
    <w:p w:rsidR="00000000" w:rsidRDefault="0001117C">
      <w:r>
        <w:t>Em uma mesa bem simples, Dna Clara sentada na cabeceira com seu filho ao lado direito e César a sua frente.</w:t>
      </w:r>
    </w:p>
    <w:p w:rsidR="00000000" w:rsidRDefault="0001117C"/>
    <w:p w:rsidR="00000000" w:rsidRDefault="0001117C">
      <w:pPr>
        <w:ind w:left="3540" w:firstLine="708"/>
      </w:pPr>
      <w:r>
        <w:t>DNA CLARA</w:t>
      </w:r>
    </w:p>
    <w:p w:rsidR="00000000" w:rsidRDefault="0001117C">
      <w:pPr>
        <w:ind w:left="1416" w:firstLine="708"/>
      </w:pPr>
      <w:r>
        <w:t>Sônia pode trazer!</w:t>
      </w:r>
    </w:p>
    <w:p w:rsidR="00000000" w:rsidRDefault="0001117C"/>
    <w:p w:rsidR="00000000" w:rsidRDefault="0001117C">
      <w:r>
        <w:t xml:space="preserve">Ao virar o rosto, César vê uma linda morena. Sônia carrega uma panela grande de barro </w:t>
      </w:r>
      <w:r>
        <w:t>para a mesa. Um rosto lindo, apesar de um pouco mau tratado. Sônia usa um vestido velho e curto o suficiente para que César repare em suas pernas bem feitas. Sônia ao pousar a panela sobre à mesa, deixa entrever  a César seus seios através do decote do ves</w:t>
      </w:r>
      <w:r>
        <w:t>tido. Lindos. Todos se servem do ensopado. Mãos cortam carnes, bocas mastigam. Garfos com pedaços de carne e batata são levados à boca por todos.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1416" w:firstLine="708"/>
      </w:pPr>
      <w:r>
        <w:t>Posso tentar ligar o carro depois do almoço.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Seria ótimo.</w:t>
      </w:r>
    </w:p>
    <w:p w:rsidR="00000000" w:rsidRDefault="0001117C"/>
    <w:p w:rsidR="00000000" w:rsidRDefault="0001117C">
      <w:pPr>
        <w:ind w:left="3540" w:firstLine="708"/>
      </w:pPr>
      <w:r>
        <w:t>SÔNIA</w:t>
      </w:r>
    </w:p>
    <w:p w:rsidR="00000000" w:rsidRDefault="0001117C">
      <w:pPr>
        <w:ind w:left="1416" w:firstLine="708"/>
      </w:pPr>
      <w:r>
        <w:t>O que aconteceu?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2124"/>
      </w:pPr>
      <w:r>
        <w:t xml:space="preserve">O pneu </w:t>
      </w:r>
      <w:r>
        <w:t>do carro dele estourou, o estepe está vazio, então eu estou dando uma carona para ele até a próxima cidade. É só o meu carro esfriar um pouco que ele pega.</w:t>
      </w:r>
    </w:p>
    <w:p w:rsidR="00000000" w:rsidRDefault="0001117C"/>
    <w:p w:rsidR="00000000" w:rsidRDefault="0001117C">
      <w:pPr>
        <w:ind w:left="3540" w:firstLine="708"/>
      </w:pPr>
      <w:r>
        <w:t>DNA CLARA</w:t>
      </w:r>
    </w:p>
    <w:p w:rsidR="00000000" w:rsidRDefault="0001117C">
      <w:pPr>
        <w:ind w:left="1416" w:firstLine="708"/>
      </w:pPr>
      <w:r>
        <w:t>Sônia seu tempero está cada vez melhor!</w:t>
      </w:r>
    </w:p>
    <w:p w:rsidR="00000000" w:rsidRDefault="0001117C"/>
    <w:p w:rsidR="00000000" w:rsidRDefault="0001117C">
      <w:r>
        <w:t>Todos riem, menos César, que repara nos nacos de</w:t>
      </w:r>
      <w:r>
        <w:t xml:space="preserve"> carne sendo esmagados, junto com a batata, pela gengiva de poucos dentes da velha, formando uma baba que escorre pelo queixo caindo na mesa em forma de gotas.</w:t>
      </w:r>
    </w:p>
    <w:p w:rsidR="00000000" w:rsidRDefault="0001117C"/>
    <w:p w:rsidR="00000000" w:rsidRDefault="0001117C">
      <w:pPr>
        <w:ind w:left="3540" w:firstLine="708"/>
      </w:pPr>
      <w:r>
        <w:t>SÔNIA</w:t>
      </w:r>
    </w:p>
    <w:p w:rsidR="00000000" w:rsidRDefault="0001117C">
      <w:pPr>
        <w:ind w:left="1416" w:firstLine="708"/>
      </w:pPr>
      <w:r>
        <w:t>O que vocês vão fazer se o carro não pegar?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1416" w:firstLine="708"/>
      </w:pPr>
      <w:r>
        <w:t>Ele pega sim.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Tem que pegar.</w:t>
      </w:r>
    </w:p>
    <w:p w:rsidR="00000000" w:rsidRDefault="0001117C"/>
    <w:p w:rsidR="00000000" w:rsidRDefault="0001117C">
      <w:r>
        <w:t>C</w:t>
      </w:r>
      <w:r>
        <w:t>ésar engole mais um pedaço de carne.</w:t>
      </w:r>
    </w:p>
    <w:p w:rsidR="00000000" w:rsidRDefault="0001117C"/>
    <w:p w:rsidR="00000000" w:rsidRDefault="0001117C"/>
    <w:p w:rsidR="00000000" w:rsidRDefault="0001117C">
      <w:r>
        <w:t>EXT. SÍTIO DNA CLARA – DIA.</w:t>
      </w:r>
    </w:p>
    <w:p w:rsidR="00000000" w:rsidRDefault="0001117C"/>
    <w:p w:rsidR="00000000" w:rsidRDefault="0001117C">
      <w:r>
        <w:t>O jovem tenta dar a partida mas o carro não pega. César e Sônia flertam. O jovem mexe no motor e tenta novamente, mas não adianta, o carro não pega.</w:t>
      </w:r>
    </w:p>
    <w:p w:rsidR="00000000" w:rsidRDefault="0001117C"/>
    <w:p w:rsidR="00000000" w:rsidRDefault="0001117C">
      <w:pPr>
        <w:pStyle w:val="ScreenDir"/>
        <w:ind w:left="2880" w:firstLine="1440"/>
      </w:pPr>
      <w:r>
        <w:t>DNA CLARA</w:t>
      </w:r>
    </w:p>
    <w:p w:rsidR="00000000" w:rsidRDefault="0001117C">
      <w:pPr>
        <w:pStyle w:val="ScreenDir"/>
      </w:pPr>
      <w:r>
        <w:t xml:space="preserve"> </w:t>
      </w:r>
      <w:r>
        <w:tab/>
      </w:r>
      <w:r>
        <w:tab/>
        <w:t xml:space="preserve">       ( gargalhando )</w:t>
      </w:r>
    </w:p>
    <w:p w:rsidR="00000000" w:rsidRDefault="0001117C">
      <w:pPr>
        <w:ind w:left="2124"/>
      </w:pPr>
      <w:r>
        <w:t>Nã</w:t>
      </w:r>
      <w:r>
        <w:t>o vai pegar. Você pode dormir aqui hoje. Tem um quarto ao lado do quarto de Sônia que você pode usar.</w:t>
      </w:r>
    </w:p>
    <w:p w:rsidR="00000000" w:rsidRDefault="0001117C"/>
    <w:p w:rsidR="00000000" w:rsidRDefault="0001117C"/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2124"/>
      </w:pPr>
      <w:r>
        <w:t>Não vai dar tempo de consertar o carro, ir para a cidade e voltar. Eu só vou fazer isso amanhã mesmo.</w:t>
      </w:r>
    </w:p>
    <w:p w:rsidR="00000000" w:rsidRDefault="0001117C"/>
    <w:p w:rsidR="00000000" w:rsidRDefault="0001117C">
      <w:pPr>
        <w:ind w:left="3540" w:firstLine="708"/>
      </w:pPr>
      <w:r>
        <w:t>SÔNIA</w:t>
      </w:r>
    </w:p>
    <w:p w:rsidR="00000000" w:rsidRDefault="0001117C">
      <w:pPr>
        <w:ind w:left="1416" w:firstLine="708"/>
      </w:pPr>
      <w:r>
        <w:t>A cama é um pouco dura, mas não é tã</w:t>
      </w:r>
      <w:r>
        <w:t>o ruim.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1416" w:firstLine="708"/>
      </w:pPr>
      <w:r>
        <w:t>Quando o problema não tem solução, solucionado está. Eu fico.</w:t>
      </w:r>
    </w:p>
    <w:p w:rsidR="00000000" w:rsidRDefault="0001117C"/>
    <w:p w:rsidR="00000000" w:rsidRDefault="0001117C">
      <w:r>
        <w:t>Dna Clara dá uma risada.</w:t>
      </w:r>
    </w:p>
    <w:p w:rsidR="00000000" w:rsidRDefault="0001117C"/>
    <w:p w:rsidR="00000000" w:rsidRDefault="0001117C"/>
    <w:p w:rsidR="00000000" w:rsidRDefault="0001117C">
      <w:r>
        <w:t>INT. SÍTIO DNA CLARA / SALA – NOITE.</w:t>
      </w:r>
    </w:p>
    <w:p w:rsidR="00000000" w:rsidRDefault="0001117C"/>
    <w:p w:rsidR="00000000" w:rsidRDefault="0001117C">
      <w:r>
        <w:t>Dna Clara em sua cadeira de rodas. O jovem, sentado em uma poltrona velha, manipula seu canivete em um toco de ma</w:t>
      </w:r>
      <w:r>
        <w:t>deira, como se estivesse esculpindo.</w:t>
      </w:r>
    </w:p>
    <w:p w:rsidR="00000000" w:rsidRDefault="0001117C">
      <w:r>
        <w:t>César, em pé, segue Sônia que mostra o quarto.</w:t>
      </w:r>
    </w:p>
    <w:p w:rsidR="00000000" w:rsidRDefault="0001117C"/>
    <w:p w:rsidR="00000000" w:rsidRDefault="0001117C">
      <w:pPr>
        <w:ind w:left="3540" w:firstLine="708"/>
      </w:pPr>
      <w:r>
        <w:t>SÔNIA</w:t>
      </w:r>
    </w:p>
    <w:p w:rsidR="00000000" w:rsidRDefault="0001117C">
      <w:pPr>
        <w:ind w:left="2124"/>
      </w:pPr>
      <w:r>
        <w:t>Aqui é o banheiro, se quiser tomar um banho, posso arranjar uma toalha.</w:t>
      </w:r>
    </w:p>
    <w:p w:rsidR="00000000" w:rsidRDefault="0001117C"/>
    <w:p w:rsidR="00000000" w:rsidRDefault="0001117C">
      <w:pPr>
        <w:ind w:left="3540" w:firstLine="708"/>
      </w:pPr>
      <w:r>
        <w:t>CÉSAR</w:t>
      </w:r>
    </w:p>
    <w:p w:rsidR="00000000" w:rsidRDefault="0001117C">
      <w:pPr>
        <w:ind w:left="2124"/>
      </w:pPr>
      <w:r>
        <w:t>Obrigado, mas não precisa. Eu tomo um banho assim que chegar na cidade amanhã.</w:t>
      </w:r>
    </w:p>
    <w:p w:rsidR="00000000" w:rsidRDefault="0001117C"/>
    <w:p w:rsidR="00000000" w:rsidRDefault="0001117C">
      <w:pPr>
        <w:ind w:left="3540" w:firstLine="708"/>
      </w:pPr>
      <w:r>
        <w:t xml:space="preserve">SÔNIA </w:t>
      </w:r>
      <w:r>
        <w:t>( sorrindo )</w:t>
      </w:r>
    </w:p>
    <w:p w:rsidR="00000000" w:rsidRDefault="0001117C">
      <w:pPr>
        <w:ind w:left="1416" w:firstLine="708"/>
      </w:pPr>
      <w:r>
        <w:t>Como você quiser.</w:t>
      </w:r>
    </w:p>
    <w:p w:rsidR="00000000" w:rsidRDefault="0001117C"/>
    <w:p w:rsidR="00000000" w:rsidRDefault="0001117C"/>
    <w:p w:rsidR="00000000" w:rsidRDefault="0001117C">
      <w:r>
        <w:t>INT. SÍTIO DNA CLARA / QUARTO DE CÉSAR – NOITE.</w:t>
      </w:r>
    </w:p>
    <w:p w:rsidR="00000000" w:rsidRDefault="0001117C"/>
    <w:p w:rsidR="00000000" w:rsidRDefault="0001117C">
      <w:r>
        <w:t>Os quartos de César e Sônia são geminados e separados por uma porta. César, sentado na cama só de calças, retira a carteira do bolso. Abre e tira uma foto de sua mulher e fil</w:t>
      </w:r>
      <w:r>
        <w:t>ha. Acaricia com os dedos levemente, em seguida guarda a carteira. Seu quarto está à meia luz, iluminado por vela. Ao se levantar vê um pequeno objeto embaixo de sua cama, abaixa e pega. É um sapato feminino, igual ao que estava nos caixotes de feira. Olha</w:t>
      </w:r>
      <w:r>
        <w:t xml:space="preserve"> em direção à porta que divide os dois quartos. Um feixe de luz atravessa para seu quarto. César vai até a porta e espiona pela fresta. Vê Sônia, ela está de costas para à porta. Sônia tira uma alça do vestido, depois a outra. O vestido cai. Sônia, só de c</w:t>
      </w:r>
      <w:r>
        <w:t>alcinha, abaixa e pega o vestido, pendurando-o em um prego na parede.</w:t>
      </w:r>
    </w:p>
    <w:p w:rsidR="00000000" w:rsidRDefault="0001117C">
      <w:r>
        <w:t>César pára de olhar, anda de um lado para outro com o sapato ainda na mão, joga o sapato sobre a cama, excitado volta a olhar pela fresta da porta. Vê Sônia penteando seus cabelos. Sônia</w:t>
      </w:r>
      <w:r>
        <w:t xml:space="preserve"> pára de se pentear e tira a calcinha. Joga-a sobre um banco no canto do quarto. Vira-se, seu corpo está totalmente exposto. Nua, se aproxima da porta.</w:t>
      </w:r>
    </w:p>
    <w:p w:rsidR="00000000" w:rsidRDefault="0001117C">
      <w:r>
        <w:t xml:space="preserve">César afasta-se. Sônia abre a porta. César fica parado por alguns instantes, mas logo em seguida avança </w:t>
      </w:r>
      <w:r>
        <w:t>sobre Sônia beijando-a de forma voraz. Sônia o envolve com as pernas. César caminha em direção à cama de Sônia. Ambos caem sobre a cama. Sônia fica por cima de César.</w:t>
      </w:r>
    </w:p>
    <w:p w:rsidR="00000000" w:rsidRDefault="0001117C"/>
    <w:p w:rsidR="00000000" w:rsidRDefault="0001117C"/>
    <w:p w:rsidR="00000000" w:rsidRDefault="0001117C">
      <w:r>
        <w:t>INT. SÍTIO DNA CLARA / QUARTO DE SÔNIA – DIA.</w:t>
      </w:r>
    </w:p>
    <w:p w:rsidR="00000000" w:rsidRDefault="0001117C"/>
    <w:p w:rsidR="00000000" w:rsidRDefault="0001117C">
      <w:r>
        <w:t>Manhã seguinte. Sônia se levanta da cama</w:t>
      </w:r>
      <w:r>
        <w:t xml:space="preserve"> e começa a se vestir.</w:t>
      </w:r>
    </w:p>
    <w:p w:rsidR="00000000" w:rsidRDefault="0001117C">
      <w:r>
        <w:t>César acorda, vê  Sônia e tenta puxá-la para a cama.</w:t>
      </w:r>
    </w:p>
    <w:p w:rsidR="00000000" w:rsidRDefault="0001117C">
      <w:r>
        <w:t>Sônia esquiva-se e sai do quarto. César se levanta também, começa a colocar sua roupa. Pega a cueca e veste, depois a calça. Uma mão acerta um golpe violento na nuca de César. Césa</w:t>
      </w:r>
      <w:r>
        <w:t>r cai. Ao se virar, no chão, vê o jovem com um cutelo na mão. Dna Clara está ao lado do jovem, ambos estão na entrada da porta do quarto. Sônia passa por trás dos dois, levando a panela de barro.</w:t>
      </w:r>
    </w:p>
    <w:p w:rsidR="00000000" w:rsidRDefault="0001117C">
      <w:r>
        <w:t xml:space="preserve">Dna Clara dá mais uma gargalhada e o jovem aplica-lhe outro </w:t>
      </w:r>
      <w:r>
        <w:t>golpe.</w:t>
      </w:r>
    </w:p>
    <w:p w:rsidR="00000000" w:rsidRDefault="0001117C"/>
    <w:p w:rsidR="00000000" w:rsidRDefault="0001117C"/>
    <w:p w:rsidR="00000000" w:rsidRDefault="0001117C">
      <w:r>
        <w:t>EXT. ACOSTAMENTO ESTRADA – DIA.</w:t>
      </w:r>
    </w:p>
    <w:p w:rsidR="00000000" w:rsidRDefault="0001117C"/>
    <w:p w:rsidR="00000000" w:rsidRDefault="0001117C">
      <w:r>
        <w:t>Um carro da polícia está ao lado do carro de César. Um policial, em pé, anota em um bloco de ocorrência a palavra abandonado.</w:t>
      </w:r>
    </w:p>
    <w:p w:rsidR="00000000" w:rsidRDefault="0001117C">
      <w:r>
        <w:t>Outro carro de polícia se aproxima, é o delegado.</w:t>
      </w:r>
    </w:p>
    <w:p w:rsidR="00000000" w:rsidRDefault="0001117C"/>
    <w:p w:rsidR="00000000" w:rsidRDefault="0001117C">
      <w:pPr>
        <w:ind w:left="3540" w:firstLine="708"/>
      </w:pPr>
      <w:r>
        <w:t>DELEGADO</w:t>
      </w:r>
    </w:p>
    <w:p w:rsidR="00000000" w:rsidRDefault="0001117C">
      <w:pPr>
        <w:ind w:left="1416" w:firstLine="708"/>
      </w:pPr>
      <w:r>
        <w:t>O que é?</w:t>
      </w:r>
    </w:p>
    <w:p w:rsidR="00000000" w:rsidRDefault="0001117C"/>
    <w:p w:rsidR="00000000" w:rsidRDefault="0001117C">
      <w:pPr>
        <w:ind w:left="3540" w:firstLine="708"/>
      </w:pPr>
      <w:r>
        <w:t>POLICIAL</w:t>
      </w:r>
    </w:p>
    <w:p w:rsidR="00000000" w:rsidRDefault="0001117C">
      <w:pPr>
        <w:ind w:left="1416" w:firstLine="708"/>
      </w:pPr>
      <w:r>
        <w:t>Não sabem</w:t>
      </w:r>
      <w:r>
        <w:t>os ainda. O carro foi encontrado deste jeito.</w:t>
      </w:r>
    </w:p>
    <w:p w:rsidR="00000000" w:rsidRDefault="0001117C"/>
    <w:p w:rsidR="00000000" w:rsidRDefault="0001117C">
      <w:pPr>
        <w:ind w:left="3540" w:firstLine="708"/>
      </w:pPr>
      <w:r>
        <w:t>DELEGADO</w:t>
      </w:r>
    </w:p>
    <w:p w:rsidR="00000000" w:rsidRDefault="0001117C">
      <w:pPr>
        <w:ind w:left="1416" w:firstLine="708"/>
      </w:pPr>
      <w:r>
        <w:t>Verifica o chassi e a placa, depois me passa um rádio.</w:t>
      </w:r>
    </w:p>
    <w:p w:rsidR="00000000" w:rsidRDefault="0001117C"/>
    <w:p w:rsidR="00000000" w:rsidRDefault="0001117C">
      <w:pPr>
        <w:ind w:left="3540" w:firstLine="708"/>
      </w:pPr>
      <w:r>
        <w:t>POLICIAL</w:t>
      </w:r>
    </w:p>
    <w:p w:rsidR="00000000" w:rsidRDefault="0001117C">
      <w:pPr>
        <w:ind w:left="1416" w:firstLine="708"/>
      </w:pPr>
      <w:r>
        <w:t>Sim senhor.</w:t>
      </w:r>
    </w:p>
    <w:p w:rsidR="00000000" w:rsidRDefault="0001117C"/>
    <w:p w:rsidR="00000000" w:rsidRDefault="0001117C">
      <w:r>
        <w:t>O Delegado sai em seguida pela estrada.</w:t>
      </w:r>
    </w:p>
    <w:p w:rsidR="00000000" w:rsidRDefault="0001117C"/>
    <w:p w:rsidR="00000000" w:rsidRDefault="0001117C"/>
    <w:p w:rsidR="00000000" w:rsidRDefault="0001117C">
      <w:r>
        <w:t>EXT. SÍTIO DNA CLARA – DIA.</w:t>
      </w:r>
    </w:p>
    <w:p w:rsidR="00000000" w:rsidRDefault="0001117C"/>
    <w:p w:rsidR="00000000" w:rsidRDefault="0001117C">
      <w:r>
        <w:t>O Delegado chega ao sítio. Salta do carro. Vê Dna C</w:t>
      </w:r>
      <w:r>
        <w:t>lara e Sônia na pequena varanda de entrada do sítio. Caminha em direção às duas. No caminho, vê o jovem juntando os caixotes dentro do carro.</w:t>
      </w:r>
    </w:p>
    <w:p w:rsidR="00000000" w:rsidRDefault="0001117C">
      <w:r>
        <w:t>De dentro de um dos caixotes, sai a carteira de César, caindo no chão, bem perto dos pés do delegado. O delegado v</w:t>
      </w:r>
      <w:r>
        <w:t>ê, abaixa e pega a carteira. O jovem vai até dentro do carro e pega o par de sapato feminino e dá ao delegado.</w:t>
      </w:r>
    </w:p>
    <w:p w:rsidR="00000000" w:rsidRDefault="0001117C"/>
    <w:p w:rsidR="00000000" w:rsidRDefault="0001117C">
      <w:pPr>
        <w:ind w:left="3540" w:firstLine="708"/>
      </w:pPr>
      <w:r>
        <w:t>DELEGADO</w:t>
      </w:r>
    </w:p>
    <w:p w:rsidR="00000000" w:rsidRDefault="0001117C">
      <w:pPr>
        <w:ind w:left="1416" w:firstLine="708"/>
      </w:pPr>
      <w:r>
        <w:t>Você precisa tomar mais cuidado.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1416" w:firstLine="708"/>
      </w:pPr>
      <w:r>
        <w:t>Ninguém nunca vai descobrir.</w:t>
      </w:r>
    </w:p>
    <w:p w:rsidR="00000000" w:rsidRDefault="0001117C"/>
    <w:p w:rsidR="00000000" w:rsidRDefault="0001117C">
      <w:pPr>
        <w:ind w:left="3540" w:firstLine="708"/>
      </w:pPr>
      <w:r>
        <w:t>DELEGADO</w:t>
      </w:r>
    </w:p>
    <w:p w:rsidR="00000000" w:rsidRDefault="0001117C">
      <w:pPr>
        <w:ind w:left="2124"/>
      </w:pPr>
      <w:r>
        <w:t>Essas coisas se tornam evidências. Em mãos erradas podem</w:t>
      </w:r>
      <w:r>
        <w:t xml:space="preserve"> comprometer nosso negócio.</w:t>
      </w:r>
    </w:p>
    <w:p w:rsidR="00000000" w:rsidRDefault="0001117C"/>
    <w:p w:rsidR="00000000" w:rsidRDefault="0001117C">
      <w:pPr>
        <w:ind w:left="3540" w:firstLine="708"/>
      </w:pPr>
      <w:r>
        <w:t>JOVEM</w:t>
      </w:r>
    </w:p>
    <w:p w:rsidR="00000000" w:rsidRDefault="0001117C">
      <w:pPr>
        <w:ind w:left="2124"/>
      </w:pPr>
      <w:r>
        <w:t>Mas no momento elas estão em mãos corretas, não é mesmo Dr. Delegado?</w:t>
      </w:r>
    </w:p>
    <w:p w:rsidR="00000000" w:rsidRDefault="0001117C"/>
    <w:p w:rsidR="00000000" w:rsidRDefault="0001117C">
      <w:r>
        <w:t>O Delegado caminha em direção à Dna Clara e Sônia.</w:t>
      </w:r>
    </w:p>
    <w:p w:rsidR="00000000" w:rsidRDefault="0001117C"/>
    <w:p w:rsidR="00000000" w:rsidRDefault="0001117C">
      <w:pPr>
        <w:ind w:left="3540" w:firstLine="708"/>
      </w:pPr>
      <w:r>
        <w:t>DELEGADO</w:t>
      </w:r>
    </w:p>
    <w:p w:rsidR="00000000" w:rsidRDefault="0001117C">
      <w:pPr>
        <w:ind w:left="1416" w:firstLine="708"/>
      </w:pPr>
      <w:r>
        <w:t>Sônia! Está cada vez mais atraente.</w:t>
      </w:r>
    </w:p>
    <w:p w:rsidR="00000000" w:rsidRDefault="0001117C"/>
    <w:p w:rsidR="00000000" w:rsidRDefault="0001117C">
      <w:pPr>
        <w:ind w:left="3540" w:firstLine="708"/>
      </w:pPr>
      <w:r>
        <w:t>SÔNIA</w:t>
      </w:r>
    </w:p>
    <w:p w:rsidR="00000000" w:rsidRDefault="0001117C">
      <w:pPr>
        <w:ind w:left="1416" w:firstLine="708"/>
      </w:pPr>
      <w:r>
        <w:t>Obrigada. É a dieta.</w:t>
      </w:r>
    </w:p>
    <w:p w:rsidR="00000000" w:rsidRDefault="0001117C"/>
    <w:p w:rsidR="00000000" w:rsidRDefault="0001117C">
      <w:pPr>
        <w:ind w:left="3540" w:firstLine="708"/>
      </w:pPr>
      <w:r>
        <w:t>DELEGADO</w:t>
      </w:r>
    </w:p>
    <w:p w:rsidR="00000000" w:rsidRDefault="0001117C">
      <w:pPr>
        <w:ind w:left="1416" w:firstLine="708"/>
      </w:pPr>
      <w:r>
        <w:t>E então Dna Cla</w:t>
      </w:r>
      <w:r>
        <w:t>ra, o que temos para o almoço?</w:t>
      </w:r>
    </w:p>
    <w:p w:rsidR="00000000" w:rsidRDefault="0001117C"/>
    <w:p w:rsidR="00000000" w:rsidRDefault="0001117C">
      <w:pPr>
        <w:ind w:left="3540" w:firstLine="708"/>
      </w:pPr>
      <w:r>
        <w:t>DNA CLARA</w:t>
      </w:r>
    </w:p>
    <w:p w:rsidR="00000000" w:rsidRDefault="0001117C">
      <w:pPr>
        <w:ind w:left="1416" w:firstLine="708"/>
      </w:pPr>
      <w:r>
        <w:t>Executivo de meia idade, branco, olhos claros.</w:t>
      </w:r>
    </w:p>
    <w:p w:rsidR="00000000" w:rsidRDefault="0001117C"/>
    <w:p w:rsidR="00000000" w:rsidRDefault="0001117C">
      <w:pPr>
        <w:ind w:left="3540" w:firstLine="708"/>
      </w:pPr>
      <w:r>
        <w:t>DELEGADO</w:t>
      </w:r>
    </w:p>
    <w:p w:rsidR="00000000" w:rsidRDefault="0001117C">
      <w:pPr>
        <w:ind w:left="1416" w:firstLine="708"/>
      </w:pPr>
      <w:r>
        <w:t>Delícia!</w:t>
      </w:r>
    </w:p>
    <w:p w:rsidR="00000000" w:rsidRDefault="0001117C"/>
    <w:p w:rsidR="00000000" w:rsidRDefault="0001117C">
      <w:r>
        <w:t>FADE OUT.</w:t>
      </w:r>
    </w:p>
    <w:p w:rsidR="00000000" w:rsidRDefault="0001117C"/>
    <w:p w:rsidR="00000000" w:rsidRDefault="0001117C">
      <w:pPr>
        <w:ind w:left="3540" w:firstLine="708"/>
      </w:pPr>
      <w:r>
        <w:t xml:space="preserve">FIM </w:t>
      </w:r>
    </w:p>
    <w:p w:rsidR="00000000" w:rsidRDefault="0001117C"/>
    <w:sectPr w:rsidR="00000000">
      <w:headerReference w:type="default" r:id="rId7"/>
      <w:headerReference w:type="first" r:id="rId8"/>
      <w:pgSz w:w="12240" w:h="15840"/>
      <w:pgMar w:top="1440" w:right="1440" w:bottom="1440" w:left="2520" w:header="720" w:footer="720" w:gutter="0"/>
      <w:paperSrc w:first="2" w:other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1117C">
      <w:r>
        <w:separator/>
      </w:r>
    </w:p>
  </w:endnote>
  <w:endnote w:type="continuationSeparator" w:id="0">
    <w:p w:rsidR="00000000" w:rsidRDefault="0001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1117C">
      <w:r>
        <w:separator/>
      </w:r>
    </w:p>
  </w:footnote>
  <w:footnote w:type="continuationSeparator" w:id="0">
    <w:p w:rsidR="00000000" w:rsidRDefault="00011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1117C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1117C">
    <w:pPr>
      <w:pStyle w:val="Cabealho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attachedTemplate r:id="rId1"/>
  <w:doNotTrackMoves/>
  <w:defaultTabStop w:val="144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117C"/>
    <w:rsid w:val="0001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98FAA-AC0D-4A37-A8CE-D77BF126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sz w:val="96"/>
      <w:lang w:val="pt-BR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sz w:val="52"/>
      <w:lang w:val="pt-B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36"/>
      <w:lang w:val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customStyle="1" w:styleId="Dialogue">
    <w:name w:val="Dialogue"/>
    <w:basedOn w:val="ScreenDir"/>
    <w:next w:val="ScreenDir"/>
    <w:pPr>
      <w:ind w:left="2160" w:right="1440"/>
    </w:pPr>
  </w:style>
  <w:style w:type="paragraph" w:customStyle="1" w:styleId="ScreenDir">
    <w:name w:val="Screen Dir."/>
    <w:basedOn w:val="Normal"/>
  </w:style>
  <w:style w:type="paragraph" w:customStyle="1" w:styleId="CharacterName">
    <w:name w:val="Character Name"/>
    <w:basedOn w:val="Normal"/>
    <w:next w:val="Dialogue"/>
    <w:pPr>
      <w:ind w:left="3600"/>
    </w:pPr>
    <w:rPr>
      <w:caps/>
    </w:rPr>
  </w:style>
  <w:style w:type="paragraph" w:customStyle="1" w:styleId="test">
    <w:name w:val="test"/>
    <w:basedOn w:val="Setting"/>
    <w:next w:val="ScreenDir"/>
  </w:style>
  <w:style w:type="paragraph" w:customStyle="1" w:styleId="Setting">
    <w:name w:val="Setting"/>
    <w:basedOn w:val="ScreenDir"/>
    <w:next w:val="ScreenDir"/>
    <w:rPr>
      <w:caps/>
    </w:rPr>
  </w:style>
  <w:style w:type="paragraph" w:customStyle="1" w:styleId="Effect">
    <w:name w:val="Effect"/>
    <w:basedOn w:val="ScreenDir"/>
    <w:next w:val="ScreenDir"/>
    <w:pPr>
      <w:jc w:val="right"/>
    </w:pPr>
    <w:rPr>
      <w:caps/>
    </w:rPr>
  </w:style>
  <w:style w:type="paragraph" w:customStyle="1" w:styleId="Titles">
    <w:name w:val="Titles"/>
    <w:basedOn w:val="Effect"/>
    <w:pPr>
      <w:jc w:val="center"/>
    </w:pPr>
  </w:style>
  <w:style w:type="paragraph" w:customStyle="1" w:styleId="Numbered">
    <w:name w:val="Numbered"/>
    <w:basedOn w:val="Setting"/>
    <w:next w:val="ScreenDir"/>
    <w:pPr>
      <w:tabs>
        <w:tab w:val="left" w:pos="-7200"/>
        <w:tab w:val="left" w:pos="0"/>
      </w:tabs>
      <w:ind w:left="-720"/>
    </w:pPr>
    <w:rPr>
      <w:b/>
    </w:rPr>
  </w:style>
  <w:style w:type="paragraph" w:customStyle="1" w:styleId="PersonalDirection">
    <w:name w:val="Personal Direction"/>
    <w:basedOn w:val="Dialogue"/>
    <w:next w:val="Dialogue"/>
    <w:pPr>
      <w:tabs>
        <w:tab w:val="left" w:pos="720"/>
      </w:tabs>
      <w:ind w:left="2880"/>
    </w:pPr>
  </w:style>
  <w:style w:type="paragraph" w:customStyle="1" w:styleId="MoreContd">
    <w:name w:val="More/Cont'd"/>
    <w:basedOn w:val="More"/>
    <w:next w:val="Dialogue"/>
    <w:pPr>
      <w:keepNext/>
    </w:pPr>
  </w:style>
  <w:style w:type="paragraph" w:customStyle="1" w:styleId="More">
    <w:name w:val="More"/>
    <w:basedOn w:val="CharacterName"/>
    <w:next w:val="MoreContd"/>
  </w:style>
  <w:style w:type="paragraph" w:customStyle="1" w:styleId="AngleShot">
    <w:name w:val="Angle/Shot"/>
    <w:basedOn w:val="ScreenDir"/>
    <w:next w:val="ScreenDir"/>
    <w:rPr>
      <w:caps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2">
    <w:name w:val="Body Text 2"/>
    <w:basedOn w:val="Normal"/>
    <w:semiHidden/>
    <w:rPr>
      <w:rFonts w:ascii="Times New Roman" w:hAnsi="Times New Roman"/>
      <w:sz w:val="28"/>
      <w:lang w:val="pt-BR"/>
    </w:rPr>
  </w:style>
  <w:style w:type="paragraph" w:styleId="Recuodecorpodetexto">
    <w:name w:val="Body Text Indent"/>
    <w:basedOn w:val="Normal"/>
    <w:semiHidden/>
    <w:pPr>
      <w:ind w:left="2160" w:hanging="2160"/>
    </w:pPr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kacze@ruralrj.com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RIPTWRITER7.0\INSTAL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INSTALL.DOT</Template>
  <TotalTime>0</TotalTime>
  <Pages>6</Pages>
  <Words>2859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“Pneu furado”</vt:lpstr>
    </vt:vector>
  </TitlesOfParts>
  <Company>Fibra E.I.C. Ltda.</Company>
  <LinksUpToDate>false</LinksUpToDate>
  <CharactersWithSpaces>18266</CharactersWithSpaces>
  <SharedDoc>false</SharedDoc>
  <HLinks>
    <vt:vector size="6" baseType="variant">
      <vt:variant>
        <vt:i4>3539021</vt:i4>
      </vt:variant>
      <vt:variant>
        <vt:i4>0</vt:i4>
      </vt:variant>
      <vt:variant>
        <vt:i4>0</vt:i4>
      </vt:variant>
      <vt:variant>
        <vt:i4>5</vt:i4>
      </vt:variant>
      <vt:variant>
        <vt:lpwstr>mailto:tkacze@ruralrj.com.br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“Pneu furado”</dc:title>
  <dc:subject/>
  <dc:creator>cccc</dc:creator>
  <cp:keywords/>
  <dc:description/>
  <cp:lastModifiedBy>Mateus Girardi</cp:lastModifiedBy>
  <cp:revision>2</cp:revision>
  <cp:lastPrinted>1601-01-01T00:00:00Z</cp:lastPrinted>
  <dcterms:created xsi:type="dcterms:W3CDTF">2023-04-02T04:40:00Z</dcterms:created>
  <dcterms:modified xsi:type="dcterms:W3CDTF">2023-04-02T04:40:00Z</dcterms:modified>
</cp:coreProperties>
</file>